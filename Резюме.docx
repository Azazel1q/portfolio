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026"/>
      </w:tblGrid>
      <w:tr w:rsidR="00692703" w:rsidRPr="004507A5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4507A5" w:rsidRDefault="00027AB0" w:rsidP="00913946">
            <w:pPr>
              <w:pStyle w:val="a8"/>
            </w:pPr>
            <w:r>
              <w:t>Азамат</w:t>
            </w:r>
            <w:r w:rsidR="00692703" w:rsidRPr="004507A5">
              <w:rPr>
                <w:lang w:bidi="ru-RU"/>
              </w:rPr>
              <w:t xml:space="preserve"> </w:t>
            </w:r>
            <w:r w:rsidR="00D75391">
              <w:rPr>
                <w:rStyle w:val="affff0"/>
              </w:rPr>
              <w:t>Сафиуллин</w:t>
            </w:r>
          </w:p>
          <w:p w:rsidR="00692703" w:rsidRPr="004507A5" w:rsidRDefault="00D75391" w:rsidP="00913946">
            <w:pPr>
              <w:pStyle w:val="af"/>
              <w:contextualSpacing w:val="0"/>
            </w:pPr>
            <w:r>
              <w:t>+7(937)789-52-47</w:t>
            </w:r>
          </w:p>
          <w:p w:rsidR="00692703" w:rsidRPr="00B01E54" w:rsidRDefault="00B01E54" w:rsidP="00B01E54">
            <w:pPr>
              <w:pStyle w:val="afffffc"/>
              <w:contextualSpacing w:val="0"/>
            </w:pPr>
            <w:hyperlink r:id="rId7" w:history="1">
              <w:r w:rsidRPr="00F20383">
                <w:rPr>
                  <w:rStyle w:val="afffe"/>
                  <w:lang w:val="en-US"/>
                </w:rPr>
                <w:t>azam</w:t>
              </w:r>
              <w:r w:rsidRPr="00F20383">
                <w:rPr>
                  <w:rStyle w:val="afffe"/>
                </w:rPr>
                <w:t>.</w:t>
              </w:r>
              <w:r w:rsidRPr="00F20383">
                <w:rPr>
                  <w:rStyle w:val="afffe"/>
                  <w:lang w:val="en-US"/>
                </w:rPr>
                <w:t>safiullin</w:t>
              </w:r>
              <w:r w:rsidRPr="00F20383">
                <w:rPr>
                  <w:rStyle w:val="afffe"/>
                </w:rPr>
                <w:t>2</w:t>
              </w:r>
              <w:r w:rsidRPr="00F20383">
                <w:rPr>
                  <w:rStyle w:val="afffe"/>
                </w:rPr>
                <w:t>0@</w:t>
              </w:r>
              <w:r w:rsidRPr="00F20383">
                <w:rPr>
                  <w:rStyle w:val="afffe"/>
                  <w:lang w:val="en-US"/>
                </w:rPr>
                <w:t>gmail</w:t>
              </w:r>
              <w:r w:rsidRPr="00F20383">
                <w:rPr>
                  <w:rStyle w:val="afffe"/>
                </w:rPr>
                <w:t>.</w:t>
              </w:r>
              <w:r w:rsidRPr="00F20383">
                <w:rPr>
                  <w:rStyle w:val="afffe"/>
                  <w:lang w:val="en-US"/>
                </w:rPr>
                <w:t>com</w:t>
              </w:r>
            </w:hyperlink>
            <w:r w:rsidRPr="00B01E54">
              <w:t xml:space="preserve"> *</w:t>
            </w:r>
            <w:r w:rsidR="00692703" w:rsidRPr="004507A5">
              <w:rPr>
                <w:lang w:bidi="ru-RU"/>
              </w:rPr>
              <w:t xml:space="preserve"> </w:t>
            </w:r>
            <w:r w:rsidRPr="00B01E54">
              <w:rPr>
                <w:lang w:bidi="ru-RU"/>
              </w:rPr>
              <w:t>https://github.com/Azazel1q/portfolio</w:t>
            </w:r>
          </w:p>
        </w:tc>
      </w:tr>
      <w:tr w:rsidR="009571D8" w:rsidRPr="004507A5" w:rsidTr="00692703">
        <w:tc>
          <w:tcPr>
            <w:tcW w:w="9360" w:type="dxa"/>
            <w:tcMar>
              <w:top w:w="432" w:type="dxa"/>
            </w:tcMar>
          </w:tcPr>
          <w:p w:rsidR="001755A8" w:rsidRPr="00D75391" w:rsidRDefault="00D75391" w:rsidP="00A626BB">
            <w:pPr>
              <w:contextualSpacing w:val="0"/>
            </w:pPr>
            <w:r>
              <w:t xml:space="preserve">Моя цель  -  это заниматься тем, что мне действительно интересно и по душе, достичь высот на пути </w:t>
            </w:r>
            <w:r>
              <w:rPr>
                <w:lang w:val="en-US"/>
              </w:rPr>
              <w:t>Front</w:t>
            </w:r>
            <w:r w:rsidRPr="00D75391">
              <w:t>-</w:t>
            </w:r>
            <w:r>
              <w:rPr>
                <w:lang w:val="en-US"/>
              </w:rPr>
              <w:t>end</w:t>
            </w:r>
            <w:r w:rsidRPr="00D75391">
              <w:t xml:space="preserve"> </w:t>
            </w:r>
            <w:r>
              <w:t>разработчика и не только</w:t>
            </w:r>
            <w:r w:rsidR="00A626BB">
              <w:t>, получить новые знания и ценный опыт.</w:t>
            </w:r>
          </w:p>
        </w:tc>
      </w:tr>
    </w:tbl>
    <w:p w:rsidR="004E01EB" w:rsidRPr="004507A5" w:rsidRDefault="00A92192" w:rsidP="004E01EB">
      <w:pPr>
        <w:pStyle w:val="1"/>
      </w:pPr>
      <w:sdt>
        <w:sdtPr>
          <w:alias w:val="Опыт работы:"/>
          <w:tag w:val="Опыт работы:"/>
          <w:id w:val="-1983300934"/>
          <w:placeholder>
            <w:docPart w:val="45C86BA81F7F422AB18CACBF3C1FADC3"/>
          </w:placeholder>
          <w:temporary/>
          <w:showingPlcHdr/>
        </w:sdtPr>
        <w:sdtContent>
          <w:r w:rsidR="004E01EB" w:rsidRPr="004507A5">
            <w:rPr>
              <w:lang w:bidi="ru-RU"/>
            </w:rPr>
            <w:t>Опыт работы</w:t>
          </w:r>
        </w:sdtContent>
      </w:sdt>
    </w:p>
    <w:tbl>
      <w:tblPr>
        <w:tblStyle w:val="af0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602"/>
      </w:tblGrid>
      <w:tr w:rsidR="001D0BF1" w:rsidRPr="00D75391" w:rsidTr="00AB1AD7">
        <w:trPr>
          <w:trHeight w:val="1145"/>
        </w:trPr>
        <w:tc>
          <w:tcPr>
            <w:tcW w:w="9719" w:type="dxa"/>
          </w:tcPr>
          <w:p w:rsidR="001D0BF1" w:rsidRPr="00027AB0" w:rsidRDefault="00D75391" w:rsidP="001D0BF1">
            <w:pPr>
              <w:pStyle w:val="31"/>
              <w:contextualSpacing w:val="0"/>
              <w:outlineLvl w:val="2"/>
              <w:rPr>
                <w:lang w:val="en-US"/>
              </w:rPr>
            </w:pPr>
            <w:r w:rsidRPr="00027AB0">
              <w:rPr>
                <w:lang w:val="en-US"/>
              </w:rPr>
              <w:t>01.12.2022 - 30.05.2023</w:t>
            </w:r>
            <w:r w:rsidR="001D0BF1" w:rsidRPr="00027AB0">
              <w:rPr>
                <w:lang w:val="en-US" w:bidi="ru-RU"/>
              </w:rPr>
              <w:t xml:space="preserve"> </w:t>
            </w:r>
          </w:p>
          <w:p w:rsidR="00D75391" w:rsidRPr="00D75391" w:rsidRDefault="00D75391" w:rsidP="001D0BF1">
            <w:pPr>
              <w:pStyle w:val="21"/>
              <w:contextualSpacing w:val="0"/>
              <w:outlineLvl w:val="1"/>
              <w:rPr>
                <w:b w:val="0"/>
                <w:smallCaps/>
                <w:color w:val="595959" w:themeColor="text1" w:themeTint="A6"/>
                <w:lang w:val="en-US"/>
              </w:rPr>
            </w:pPr>
            <w:r>
              <w:rPr>
                <w:lang w:val="en-US"/>
              </w:rPr>
              <w:t>Front-end developer</w:t>
            </w:r>
            <w:r w:rsidR="001D0BF1" w:rsidRPr="00D75391">
              <w:rPr>
                <w:lang w:val="en-US" w:bidi="ru-RU"/>
              </w:rPr>
              <w:t xml:space="preserve">, </w:t>
            </w:r>
            <w:r>
              <w:rPr>
                <w:rStyle w:val="af1"/>
              </w:rPr>
              <w:t>Фриланс</w:t>
            </w:r>
            <w:r w:rsidRPr="00D75391">
              <w:rPr>
                <w:rStyle w:val="af1"/>
                <w:lang w:val="en-US"/>
              </w:rPr>
              <w:t xml:space="preserve"> </w:t>
            </w:r>
            <w:r>
              <w:rPr>
                <w:rStyle w:val="af1"/>
              </w:rPr>
              <w:t>биржа</w:t>
            </w:r>
            <w:r w:rsidRPr="00D75391">
              <w:rPr>
                <w:rStyle w:val="af1"/>
                <w:lang w:val="en-US"/>
              </w:rPr>
              <w:t xml:space="preserve"> </w:t>
            </w:r>
            <w:r>
              <w:rPr>
                <w:rStyle w:val="af1"/>
                <w:lang w:val="en-US"/>
              </w:rPr>
              <w:t>kwork</w:t>
            </w:r>
          </w:p>
          <w:p w:rsidR="00AB1AD7" w:rsidRDefault="00D75391" w:rsidP="00AB1AD7">
            <w:pPr>
              <w:contextualSpacing w:val="0"/>
            </w:pPr>
            <w:r>
              <w:t>За эти полгода, м</w:t>
            </w:r>
            <w:r w:rsidR="00AB1AD7">
              <w:t>н</w:t>
            </w:r>
            <w:r>
              <w:t xml:space="preserve">ой были сделаны 2 проекта. </w:t>
            </w:r>
          </w:p>
          <w:p w:rsidR="00AB1AD7" w:rsidRDefault="00AB1AD7" w:rsidP="00AB1AD7">
            <w:pPr>
              <w:contextualSpacing w:val="0"/>
            </w:pPr>
            <w:r>
              <w:t>1 страница</w:t>
            </w:r>
            <w:r w:rsidR="00D75391">
              <w:t xml:space="preserve"> </w:t>
            </w:r>
            <w:r>
              <w:t>сайта</w:t>
            </w:r>
            <w:r w:rsidR="00D75391">
              <w:t xml:space="preserve"> для компании по </w:t>
            </w:r>
            <w:r>
              <w:t xml:space="preserve">созданию лестниц «Фабрика Лестниц».  </w:t>
            </w:r>
          </w:p>
          <w:p w:rsidR="001E3120" w:rsidRPr="00AB1AD7" w:rsidRDefault="00AB1AD7" w:rsidP="00AB1AD7">
            <w:pPr>
              <w:contextualSpacing w:val="0"/>
            </w:pPr>
            <w:r>
              <w:t xml:space="preserve">И многостраничный сайт по продаже </w:t>
            </w:r>
            <w:r>
              <w:rPr>
                <w:lang w:val="en-US"/>
              </w:rPr>
              <w:t>VPN</w:t>
            </w:r>
            <w:r w:rsidRPr="00AB1AD7">
              <w:t xml:space="preserve"> </w:t>
            </w:r>
            <w:r>
              <w:t>«</w:t>
            </w:r>
            <w:proofErr w:type="spellStart"/>
            <w:r>
              <w:rPr>
                <w:lang w:val="en-US"/>
              </w:rPr>
              <w:t>AZNet</w:t>
            </w:r>
            <w:proofErr w:type="spellEnd"/>
            <w:r>
              <w:t>».</w:t>
            </w:r>
          </w:p>
        </w:tc>
      </w:tr>
      <w:tr w:rsidR="00F61DF9" w:rsidRPr="004507A5" w:rsidTr="00AB1AD7">
        <w:trPr>
          <w:trHeight w:val="215"/>
        </w:trPr>
        <w:tc>
          <w:tcPr>
            <w:tcW w:w="9719" w:type="dxa"/>
            <w:tcMar>
              <w:top w:w="216" w:type="dxa"/>
            </w:tcMar>
          </w:tcPr>
          <w:p w:rsidR="00F61DF9" w:rsidRPr="004507A5" w:rsidRDefault="00F61DF9" w:rsidP="00AB1AD7">
            <w:pPr>
              <w:pStyle w:val="31"/>
              <w:contextualSpacing w:val="0"/>
              <w:outlineLvl w:val="2"/>
            </w:pPr>
          </w:p>
        </w:tc>
      </w:tr>
    </w:tbl>
    <w:sdt>
      <w:sdtPr>
        <w:alias w:val="Образование:"/>
        <w:tag w:val="Образование:"/>
        <w:id w:val="-1908763273"/>
        <w:placeholder>
          <w:docPart w:val="2294995E10364BD78AD027CAA7E6E2F7"/>
        </w:placeholder>
        <w:temporary/>
        <w:showingPlcHdr/>
      </w:sdtPr>
      <w:sdtContent>
        <w:p w:rsidR="00DA59AA" w:rsidRPr="004507A5" w:rsidRDefault="00DA59AA" w:rsidP="0097790C">
          <w:pPr>
            <w:pStyle w:val="1"/>
          </w:pPr>
          <w:r w:rsidRPr="004507A5">
            <w:rPr>
              <w:lang w:bidi="ru-RU"/>
            </w:rPr>
            <w:t>Образование</w:t>
          </w:r>
        </w:p>
      </w:sdtContent>
    </w:sdt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554"/>
      </w:tblGrid>
      <w:tr w:rsidR="001D0BF1" w:rsidRPr="004507A5" w:rsidTr="00D66A52">
        <w:tc>
          <w:tcPr>
            <w:tcW w:w="9355" w:type="dxa"/>
          </w:tcPr>
          <w:p w:rsidR="001D0BF1" w:rsidRPr="004507A5" w:rsidRDefault="00AB1AD7" w:rsidP="001D0BF1">
            <w:pPr>
              <w:pStyle w:val="31"/>
              <w:contextualSpacing w:val="0"/>
              <w:outlineLvl w:val="2"/>
            </w:pPr>
            <w:r>
              <w:t>06.2023</w:t>
            </w:r>
          </w:p>
          <w:p w:rsidR="001D0BF1" w:rsidRPr="004507A5" w:rsidRDefault="00AB1AD7" w:rsidP="001D0BF1">
            <w:pPr>
              <w:pStyle w:val="21"/>
              <w:contextualSpacing w:val="0"/>
              <w:outlineLvl w:val="1"/>
            </w:pPr>
            <w:r>
              <w:t>3 курс</w:t>
            </w:r>
            <w:r w:rsidR="001D0BF1" w:rsidRPr="004507A5">
              <w:rPr>
                <w:lang w:bidi="ru-RU"/>
              </w:rPr>
              <w:t xml:space="preserve">, </w:t>
            </w:r>
            <w:r>
              <w:rPr>
                <w:rStyle w:val="af1"/>
              </w:rPr>
              <w:t>УКСИВТ</w:t>
            </w:r>
          </w:p>
          <w:p w:rsidR="007538DC" w:rsidRPr="006D794D" w:rsidRDefault="00AB1AD7" w:rsidP="000754BD">
            <w:pPr>
              <w:contextualSpacing w:val="0"/>
            </w:pPr>
            <w:r>
              <w:t xml:space="preserve">На данный момент я закончил 3 курс Государственного автономного учебного заведения «Уфимский колледж статистики информатики и вычислительной техники». За все время обучения мне удалось получить знания </w:t>
            </w:r>
            <w:r>
              <w:rPr>
                <w:lang w:val="en-US"/>
              </w:rPr>
              <w:t>Full</w:t>
            </w:r>
            <w:r w:rsidRPr="00AB1AD7">
              <w:t>-</w:t>
            </w:r>
            <w:r>
              <w:rPr>
                <w:lang w:val="en-US"/>
              </w:rPr>
              <w:t>Stack</w:t>
            </w:r>
            <w:r w:rsidRPr="00AB1AD7">
              <w:t xml:space="preserve"> </w:t>
            </w:r>
            <w:r>
              <w:t xml:space="preserve">разработке на </w:t>
            </w:r>
            <w:r>
              <w:rPr>
                <w:lang w:val="en-US"/>
              </w:rPr>
              <w:t>HTML</w:t>
            </w:r>
            <w:r w:rsidRPr="00AB1AD7">
              <w:t xml:space="preserve">, </w:t>
            </w:r>
            <w:r>
              <w:rPr>
                <w:lang w:val="en-US"/>
              </w:rPr>
              <w:t>CSS</w:t>
            </w:r>
            <w:r w:rsidRPr="00AB1AD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PHP</w:t>
            </w:r>
            <w:r w:rsidRPr="00AB1AD7">
              <w:t xml:space="preserve">, </w:t>
            </w:r>
            <w:r>
              <w:t xml:space="preserve">основы создания структуры сайта, создания дизайна сайта и частично изучение </w:t>
            </w:r>
            <w:proofErr w:type="spellStart"/>
            <w:r w:rsidR="00A626BB">
              <w:t>фрэ</w:t>
            </w:r>
            <w:r>
              <w:t>ймворка</w:t>
            </w:r>
            <w:proofErr w:type="spellEnd"/>
            <w:r>
              <w:t xml:space="preserve"> «</w:t>
            </w:r>
            <w:proofErr w:type="spellStart"/>
            <w:r>
              <w:rPr>
                <w:lang w:val="en-US"/>
              </w:rPr>
              <w:t>VueJS</w:t>
            </w:r>
            <w:proofErr w:type="spellEnd"/>
            <w:r>
              <w:t>». Так же за время обучения на 3 курсе, были реализованы проекты, а именно: Групповой проект на тему «Автоматизация заказа и системы доставки</w:t>
            </w:r>
            <w:r w:rsidR="006D794D">
              <w:t xml:space="preserve"> ресторана японской кухни» и курсовой проект на тему «Автоматизация составления расписания выполнения проекта» с чем я хорошо справился. </w:t>
            </w:r>
          </w:p>
        </w:tc>
      </w:tr>
      <w:tr w:rsidR="00F61DF9" w:rsidRPr="004507A5" w:rsidTr="00F61DF9">
        <w:tc>
          <w:tcPr>
            <w:tcW w:w="9355" w:type="dxa"/>
            <w:tcMar>
              <w:top w:w="216" w:type="dxa"/>
            </w:tcMar>
          </w:tcPr>
          <w:p w:rsidR="00F61DF9" w:rsidRPr="004507A5" w:rsidRDefault="00F61DF9" w:rsidP="00F61DF9"/>
        </w:tc>
      </w:tr>
    </w:tbl>
    <w:sdt>
      <w:sdtPr>
        <w:alias w:val="Навыки:"/>
        <w:tag w:val="Навыки:"/>
        <w:id w:val="-1392877668"/>
        <w:placeholder>
          <w:docPart w:val="891ABEDA90464EFC80C0F6230618FCD2"/>
        </w:placeholder>
        <w:temporary/>
        <w:showingPlcHdr/>
      </w:sdtPr>
      <w:sdtContent>
        <w:p w:rsidR="00486277" w:rsidRPr="004507A5" w:rsidRDefault="00486277" w:rsidP="00486277">
          <w:pPr>
            <w:pStyle w:val="1"/>
          </w:pPr>
          <w:r w:rsidRPr="004507A5">
            <w:rPr>
              <w:lang w:bidi="ru-RU"/>
            </w:rPr>
            <w:t>Навыки</w:t>
          </w:r>
        </w:p>
      </w:sdtContent>
    </w:sdt>
    <w:tbl>
      <w:tblPr>
        <w:tblStyle w:val="af0"/>
        <w:tblW w:w="5000" w:type="pct"/>
        <w:tblCellMar>
          <w:left w:w="0" w:type="dxa"/>
          <w:right w:w="0" w:type="dxa"/>
        </w:tblCellMar>
        <w:tblLook w:val="04A0"/>
      </w:tblPr>
      <w:tblGrid>
        <w:gridCol w:w="4410"/>
        <w:gridCol w:w="4616"/>
      </w:tblGrid>
      <w:tr w:rsidR="003A0632" w:rsidRPr="004507A5" w:rsidTr="00DE2EA9">
        <w:tc>
          <w:tcPr>
            <w:tcW w:w="4410" w:type="dxa"/>
          </w:tcPr>
          <w:p w:rsidR="001E3120" w:rsidRPr="004507A5" w:rsidRDefault="006D794D" w:rsidP="006E1507">
            <w:pPr>
              <w:pStyle w:val="a"/>
              <w:contextualSpacing w:val="0"/>
            </w:pPr>
            <w:r>
              <w:t>Сильное желание получать новые знания</w:t>
            </w:r>
          </w:p>
          <w:p w:rsidR="001F4E6D" w:rsidRPr="004507A5" w:rsidRDefault="006D794D" w:rsidP="006D794D">
            <w:pPr>
              <w:pStyle w:val="a"/>
              <w:contextualSpacing w:val="0"/>
            </w:pPr>
            <w:r>
              <w:t>Долговременное концентрированное выполнение работы</w:t>
            </w:r>
          </w:p>
        </w:tc>
        <w:tc>
          <w:tcPr>
            <w:tcW w:w="4616" w:type="dxa"/>
            <w:tcMar>
              <w:left w:w="360" w:type="dxa"/>
            </w:tcMar>
          </w:tcPr>
          <w:p w:rsidR="003A0632" w:rsidRPr="004507A5" w:rsidRDefault="006D794D" w:rsidP="006E1507">
            <w:pPr>
              <w:pStyle w:val="a"/>
              <w:contextualSpacing w:val="0"/>
            </w:pPr>
            <w:r>
              <w:t>Работа в команде</w:t>
            </w:r>
          </w:p>
          <w:p w:rsidR="001E3120" w:rsidRPr="004507A5" w:rsidRDefault="000754BD" w:rsidP="000754BD">
            <w:pPr>
              <w:pStyle w:val="a"/>
              <w:contextualSpacing w:val="0"/>
            </w:pPr>
            <w:r>
              <w:t>Нестандартное мышление</w:t>
            </w:r>
          </w:p>
        </w:tc>
      </w:tr>
    </w:tbl>
    <w:sdt>
      <w:sdtPr>
        <w:alias w:val="Деятельность:"/>
        <w:tag w:val="Деятельность:"/>
        <w:id w:val="1223332893"/>
        <w:placeholder>
          <w:docPart w:val="08C07691A8C3402F83D42CE69FDA41C9"/>
        </w:placeholder>
        <w:temporary/>
        <w:showingPlcHdr/>
      </w:sdtPr>
      <w:sdtContent>
        <w:p w:rsidR="00AD782D" w:rsidRPr="004507A5" w:rsidRDefault="0062312F" w:rsidP="0062312F">
          <w:pPr>
            <w:pStyle w:val="1"/>
          </w:pPr>
          <w:r w:rsidRPr="004507A5">
            <w:rPr>
              <w:lang w:bidi="ru-RU"/>
            </w:rPr>
            <w:t>Деятельность</w:t>
          </w:r>
        </w:p>
      </w:sdtContent>
    </w:sdt>
    <w:p w:rsidR="00A626BB" w:rsidRDefault="000754BD" w:rsidP="000754BD">
      <w:proofErr w:type="gramStart"/>
      <w:r>
        <w:t xml:space="preserve">Во время обучения, моя команда из 2 человек, программиста в лице меня и дизайнера в лице моей </w:t>
      </w:r>
      <w:proofErr w:type="spellStart"/>
      <w:r>
        <w:t>одногруппицы</w:t>
      </w:r>
      <w:proofErr w:type="spellEnd"/>
      <w:r>
        <w:t>, принимало участие в национальном чемпионате сквозных рабочих профессий высокотехнологических отраслей</w:t>
      </w:r>
      <w:r w:rsidRPr="006D794D">
        <w:t xml:space="preserve"> </w:t>
      </w:r>
      <w:r>
        <w:t xml:space="preserve"> «</w:t>
      </w:r>
      <w:proofErr w:type="spellStart"/>
      <w:r>
        <w:rPr>
          <w:lang w:val="en-US"/>
        </w:rPr>
        <w:t>WorldSkills</w:t>
      </w:r>
      <w:proofErr w:type="spellEnd"/>
      <w:r>
        <w:t xml:space="preserve">»  по компетенции </w:t>
      </w:r>
      <w:r>
        <w:rPr>
          <w:lang w:val="en-US"/>
        </w:rPr>
        <w:t>VR</w:t>
      </w:r>
      <w:r w:rsidRPr="006D794D">
        <w:t>/</w:t>
      </w:r>
      <w:r>
        <w:rPr>
          <w:lang w:val="en-US"/>
        </w:rPr>
        <w:t>AR</w:t>
      </w:r>
      <w:r w:rsidRPr="006D794D">
        <w:t xml:space="preserve"> </w:t>
      </w:r>
      <w:r>
        <w:t xml:space="preserve">разработка, где в региональном этапе моя команда заняло 1 место, в связи с этим я долгое время занимался изучением создания игр в </w:t>
      </w:r>
      <w:r>
        <w:rPr>
          <w:lang w:val="en-US"/>
        </w:rPr>
        <w:t>VR</w:t>
      </w:r>
      <w:r>
        <w:t xml:space="preserve"> и </w:t>
      </w:r>
      <w:r>
        <w:rPr>
          <w:lang w:val="en-US"/>
        </w:rPr>
        <w:t>AR</w:t>
      </w:r>
      <w:r w:rsidRPr="000754BD">
        <w:t>.</w:t>
      </w:r>
      <w:proofErr w:type="gramEnd"/>
      <w:r>
        <w:t xml:space="preserve"> Так же своим основным и любимым занятием было </w:t>
      </w:r>
      <w:proofErr w:type="gramStart"/>
      <w:r>
        <w:t>создание</w:t>
      </w:r>
      <w:proofErr w:type="gramEnd"/>
      <w:r>
        <w:t xml:space="preserve"> каких либо уникальных дизайн и дальнейшая их реализация, создание </w:t>
      </w:r>
      <w:proofErr w:type="spellStart"/>
      <w:r>
        <w:t>артов</w:t>
      </w:r>
      <w:proofErr w:type="spellEnd"/>
      <w:r>
        <w:t xml:space="preserve"> (</w:t>
      </w:r>
      <w:proofErr w:type="spellStart"/>
      <w:r>
        <w:t>фотобаш</w:t>
      </w:r>
      <w:proofErr w:type="spellEnd"/>
      <w:r>
        <w:t>) и создания 3</w:t>
      </w:r>
      <w:r>
        <w:rPr>
          <w:lang w:val="en-US"/>
        </w:rPr>
        <w:t>D</w:t>
      </w:r>
      <w:r w:rsidRPr="000754BD">
        <w:t xml:space="preserve"> </w:t>
      </w:r>
      <w:r>
        <w:t xml:space="preserve">моделей. </w:t>
      </w:r>
    </w:p>
    <w:p w:rsidR="00B51D1B" w:rsidRPr="000754BD" w:rsidRDefault="00A626BB" w:rsidP="006E1507">
      <w:r>
        <w:t>Из языков на начальном – среднем уровне я знаю английский.</w:t>
      </w:r>
      <w:r w:rsidRPr="000754BD">
        <w:t xml:space="preserve"> </w:t>
      </w:r>
    </w:p>
    <w:sectPr w:rsidR="00B51D1B" w:rsidRPr="000754BD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D26" w:rsidRDefault="00112D26" w:rsidP="0068194B">
      <w:r>
        <w:separator/>
      </w:r>
    </w:p>
    <w:p w:rsidR="00112D26" w:rsidRDefault="00112D26"/>
    <w:p w:rsidR="00112D26" w:rsidRDefault="00112D26"/>
  </w:endnote>
  <w:endnote w:type="continuationSeparator" w:id="0">
    <w:p w:rsidR="00112D26" w:rsidRDefault="00112D26" w:rsidP="0068194B">
      <w:r>
        <w:continuationSeparator/>
      </w:r>
    </w:p>
    <w:p w:rsidR="00112D26" w:rsidRDefault="00112D26"/>
    <w:p w:rsidR="00112D26" w:rsidRDefault="00112D2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92216F" w:rsidRDefault="00A92192">
        <w:pPr>
          <w:pStyle w:val="ac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="002B2958"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A626BB">
          <w:rPr>
            <w:noProof/>
            <w:lang w:val="ro-RO" w:bidi="ru-RU"/>
          </w:rPr>
          <w:t>2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D26" w:rsidRDefault="00112D26" w:rsidP="0068194B">
      <w:r>
        <w:separator/>
      </w:r>
    </w:p>
    <w:p w:rsidR="00112D26" w:rsidRDefault="00112D26"/>
    <w:p w:rsidR="00112D26" w:rsidRDefault="00112D26"/>
  </w:footnote>
  <w:footnote w:type="continuationSeparator" w:id="0">
    <w:p w:rsidR="00112D26" w:rsidRDefault="00112D26" w:rsidP="0068194B">
      <w:r>
        <w:continuationSeparator/>
      </w:r>
    </w:p>
    <w:p w:rsidR="00112D26" w:rsidRDefault="00112D26"/>
    <w:p w:rsidR="00112D26" w:rsidRDefault="00112D2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A92192" w:rsidP="005A1B10">
    <w:pPr>
      <w:pStyle w:val="aa"/>
    </w:pPr>
    <w:r>
      <w:rPr>
        <w:noProof/>
        <w:lang w:bidi="ru-RU"/>
      </w:rPr>
      <w:pict>
        <v:line id="Прямая соединительная линия 5" o:spid="_x0000_s6145" alt="Разделительная линия заголовка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84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1616B3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1EE784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4001B8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1126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AB1AD7"/>
    <w:rsid w:val="000001EF"/>
    <w:rsid w:val="00007322"/>
    <w:rsid w:val="00007728"/>
    <w:rsid w:val="00024584"/>
    <w:rsid w:val="00024730"/>
    <w:rsid w:val="00027AB0"/>
    <w:rsid w:val="00055E95"/>
    <w:rsid w:val="0007021F"/>
    <w:rsid w:val="000754BD"/>
    <w:rsid w:val="000B2BA5"/>
    <w:rsid w:val="000F2F8C"/>
    <w:rsid w:val="0010006E"/>
    <w:rsid w:val="001045A8"/>
    <w:rsid w:val="00112D26"/>
    <w:rsid w:val="00114A91"/>
    <w:rsid w:val="001427E1"/>
    <w:rsid w:val="00154A0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69E0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07A5"/>
    <w:rsid w:val="004726BC"/>
    <w:rsid w:val="00474105"/>
    <w:rsid w:val="00480E6E"/>
    <w:rsid w:val="00486277"/>
    <w:rsid w:val="00490990"/>
    <w:rsid w:val="00494CF6"/>
    <w:rsid w:val="00495F8D"/>
    <w:rsid w:val="004A1FAE"/>
    <w:rsid w:val="004A32FF"/>
    <w:rsid w:val="004B06EB"/>
    <w:rsid w:val="004B6AD0"/>
    <w:rsid w:val="004C2D5D"/>
    <w:rsid w:val="004C33E1"/>
    <w:rsid w:val="004C3421"/>
    <w:rsid w:val="004E01EB"/>
    <w:rsid w:val="004E2794"/>
    <w:rsid w:val="00510392"/>
    <w:rsid w:val="00513E2A"/>
    <w:rsid w:val="0054763D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5101"/>
    <w:rsid w:val="0062312F"/>
    <w:rsid w:val="00625F2C"/>
    <w:rsid w:val="0065338C"/>
    <w:rsid w:val="006618E9"/>
    <w:rsid w:val="0068194B"/>
    <w:rsid w:val="00692703"/>
    <w:rsid w:val="006A1962"/>
    <w:rsid w:val="006B5D48"/>
    <w:rsid w:val="006B7D7B"/>
    <w:rsid w:val="006C1A5E"/>
    <w:rsid w:val="006D794D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1AEC"/>
    <w:rsid w:val="008A6538"/>
    <w:rsid w:val="008C7056"/>
    <w:rsid w:val="008F3B14"/>
    <w:rsid w:val="00901899"/>
    <w:rsid w:val="0090344B"/>
    <w:rsid w:val="00905715"/>
    <w:rsid w:val="0091321E"/>
    <w:rsid w:val="00913946"/>
    <w:rsid w:val="0092216F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26BB"/>
    <w:rsid w:val="00A755E8"/>
    <w:rsid w:val="00A92192"/>
    <w:rsid w:val="00A93A5D"/>
    <w:rsid w:val="00AB1AD7"/>
    <w:rsid w:val="00AB32F8"/>
    <w:rsid w:val="00AB610B"/>
    <w:rsid w:val="00AD360E"/>
    <w:rsid w:val="00AD40FB"/>
    <w:rsid w:val="00AD782D"/>
    <w:rsid w:val="00AE7650"/>
    <w:rsid w:val="00B01E54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39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4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iPriority="13" w:unhideWhenUsed="0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Название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customStyle="1" w:styleId="GridTable1Light">
    <w:name w:val="Grid Table 1 Light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4"/>
    <w:uiPriority w:val="46"/>
    <w:rsid w:val="0092216F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a4"/>
    <w:uiPriority w:val="50"/>
    <w:rsid w:val="009221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92216F"/>
    <w:pPr>
      <w:ind w:left="720"/>
      <w:contextualSpacing/>
    </w:pPr>
  </w:style>
  <w:style w:type="table" w:customStyle="1" w:styleId="ListTable1Light">
    <w:name w:val="List Table 1 Light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a4"/>
    <w:uiPriority w:val="46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a4"/>
    <w:uiPriority w:val="47"/>
    <w:rsid w:val="0092216F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a4"/>
    <w:uiPriority w:val="48"/>
    <w:rsid w:val="0092216F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a4"/>
    <w:uiPriority w:val="49"/>
    <w:rsid w:val="0092216F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customStyle="1" w:styleId="PlainTable1">
    <w:name w:val="Plain Table 1"/>
    <w:basedOn w:val="a4"/>
    <w:uiPriority w:val="41"/>
    <w:rsid w:val="0092216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4"/>
    <w:uiPriority w:val="42"/>
    <w:rsid w:val="0092216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4"/>
    <w:uiPriority w:val="43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4"/>
    <w:uiPriority w:val="45"/>
    <w:rsid w:val="0092216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5">
    <w:name w:val="Table 3D effects 1"/>
    <w:basedOn w:val="a4"/>
    <w:uiPriority w:val="99"/>
    <w:semiHidden/>
    <w:unhideWhenUsed/>
    <w:rsid w:val="0092216F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92216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4"/>
    <w:uiPriority w:val="99"/>
    <w:semiHidden/>
    <w:unhideWhenUsed/>
    <w:rsid w:val="0092216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92216F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92216F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92216F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4"/>
    <w:uiPriority w:val="40"/>
    <w:rsid w:val="0092216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6">
    <w:name w:val="Table List 1"/>
    <w:basedOn w:val="a4"/>
    <w:uiPriority w:val="99"/>
    <w:semiHidden/>
    <w:unhideWhenUsed/>
    <w:rsid w:val="009221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4"/>
    <w:uiPriority w:val="99"/>
    <w:semiHidden/>
    <w:unhideWhenUsed/>
    <w:rsid w:val="0092216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2216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7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8">
    <w:name w:val="table of figures"/>
    <w:basedOn w:val="a2"/>
    <w:next w:val="a2"/>
    <w:uiPriority w:val="99"/>
    <w:semiHidden/>
    <w:unhideWhenUsed/>
    <w:rsid w:val="0092216F"/>
  </w:style>
  <w:style w:type="table" w:styleId="afffff9">
    <w:name w:val="Table Professional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92216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2216F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9221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9221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Theme"/>
    <w:basedOn w:val="a4"/>
    <w:uiPriority w:val="99"/>
    <w:semiHidden/>
    <w:unhideWhenUsed/>
    <w:rsid w:val="00922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7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b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c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1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c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d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e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zam.safiullin2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79;&#1072;&#1084;&#1072;&#1090;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C86BA81F7F422AB18CACBF3C1FA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AC33DE-32F2-421C-91D1-4DB455816A62}"/>
      </w:docPartPr>
      <w:docPartBody>
        <w:p w:rsidR="005F7229" w:rsidRDefault="00151DD7">
          <w:pPr>
            <w:pStyle w:val="45C86BA81F7F422AB18CACBF3C1FADC3"/>
          </w:pPr>
          <w:r w:rsidRPr="004507A5">
            <w:rPr>
              <w:lang w:bidi="ru-RU"/>
            </w:rPr>
            <w:t>Опыт работы</w:t>
          </w:r>
        </w:p>
      </w:docPartBody>
    </w:docPart>
    <w:docPart>
      <w:docPartPr>
        <w:name w:val="2294995E10364BD78AD027CAA7E6E2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AD8F8-6240-4220-ADBC-325169513F0D}"/>
      </w:docPartPr>
      <w:docPartBody>
        <w:p w:rsidR="005F7229" w:rsidRDefault="00151DD7">
          <w:pPr>
            <w:pStyle w:val="2294995E10364BD78AD027CAA7E6E2F7"/>
          </w:pPr>
          <w:r w:rsidRPr="004507A5">
            <w:rPr>
              <w:lang w:bidi="ru-RU"/>
            </w:rPr>
            <w:t>Образование</w:t>
          </w:r>
        </w:p>
      </w:docPartBody>
    </w:docPart>
    <w:docPart>
      <w:docPartPr>
        <w:name w:val="891ABEDA90464EFC80C0F6230618FC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42CE86-EF53-4FA8-A263-8D5F90F7174B}"/>
      </w:docPartPr>
      <w:docPartBody>
        <w:p w:rsidR="005F7229" w:rsidRDefault="00151DD7">
          <w:pPr>
            <w:pStyle w:val="891ABEDA90464EFC80C0F6230618FCD2"/>
          </w:pPr>
          <w:r w:rsidRPr="004507A5">
            <w:rPr>
              <w:lang w:bidi="ru-RU"/>
            </w:rPr>
            <w:t>Навыки</w:t>
          </w:r>
        </w:p>
      </w:docPartBody>
    </w:docPart>
    <w:docPart>
      <w:docPartPr>
        <w:name w:val="08C07691A8C3402F83D42CE69FDA41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52AEBF-16A7-4A8A-BEA4-F0EF88D983DE}"/>
      </w:docPartPr>
      <w:docPartBody>
        <w:p w:rsidR="005F7229" w:rsidRDefault="00151DD7">
          <w:pPr>
            <w:pStyle w:val="08C07691A8C3402F83D42CE69FDA41C9"/>
          </w:pPr>
          <w:r w:rsidRPr="004507A5">
            <w:rPr>
              <w:lang w:bidi="ru-RU"/>
            </w:rPr>
            <w:t>Деятельность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51DD7"/>
    <w:rsid w:val="00151DD7"/>
    <w:rsid w:val="005F7229"/>
    <w:rsid w:val="007D0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FFBEC474E5452393B475D4EF0CD91C">
    <w:name w:val="D6FFBEC474E5452393B475D4EF0CD91C"/>
    <w:rsid w:val="005F7229"/>
  </w:style>
  <w:style w:type="character" w:styleId="a3">
    <w:name w:val="Intense Emphasis"/>
    <w:basedOn w:val="a0"/>
    <w:uiPriority w:val="2"/>
    <w:rsid w:val="005F7229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02EFD8E32C944B3187CF487AA4CC845A">
    <w:name w:val="02EFD8E32C944B3187CF487AA4CC845A"/>
    <w:rsid w:val="005F7229"/>
  </w:style>
  <w:style w:type="paragraph" w:customStyle="1" w:styleId="F2CD96A3004E4F738D40BC9FC272776B">
    <w:name w:val="F2CD96A3004E4F738D40BC9FC272776B"/>
    <w:rsid w:val="005F7229"/>
  </w:style>
  <w:style w:type="paragraph" w:customStyle="1" w:styleId="92F6CC05F74A4C71B654B3E43E682E62">
    <w:name w:val="92F6CC05F74A4C71B654B3E43E682E62"/>
    <w:rsid w:val="005F7229"/>
  </w:style>
  <w:style w:type="paragraph" w:customStyle="1" w:styleId="4E67070109F74E39B7D80031746CC561">
    <w:name w:val="4E67070109F74E39B7D80031746CC561"/>
    <w:rsid w:val="005F7229"/>
  </w:style>
  <w:style w:type="paragraph" w:customStyle="1" w:styleId="BC9126253A6C4A169A2056D4514455E5">
    <w:name w:val="BC9126253A6C4A169A2056D4514455E5"/>
    <w:rsid w:val="005F7229"/>
  </w:style>
  <w:style w:type="paragraph" w:customStyle="1" w:styleId="B54DCB9C2218499CA3FD13FCC1AB8E0A">
    <w:name w:val="B54DCB9C2218499CA3FD13FCC1AB8E0A"/>
    <w:rsid w:val="005F7229"/>
  </w:style>
  <w:style w:type="paragraph" w:customStyle="1" w:styleId="FA60C23B928043A6A576858CFF16AB79">
    <w:name w:val="FA60C23B928043A6A576858CFF16AB79"/>
    <w:rsid w:val="005F7229"/>
  </w:style>
  <w:style w:type="paragraph" w:customStyle="1" w:styleId="05251627293D42528F582DBDA278D0A3">
    <w:name w:val="05251627293D42528F582DBDA278D0A3"/>
    <w:rsid w:val="005F7229"/>
  </w:style>
  <w:style w:type="paragraph" w:customStyle="1" w:styleId="709AD6C6FE6A42BE977BDD861ECDA4D7">
    <w:name w:val="709AD6C6FE6A42BE977BDD861ECDA4D7"/>
    <w:rsid w:val="005F7229"/>
  </w:style>
  <w:style w:type="paragraph" w:customStyle="1" w:styleId="88D7A39A79AA484D9684546F6F5933D2">
    <w:name w:val="88D7A39A79AA484D9684546F6F5933D2"/>
    <w:rsid w:val="005F7229"/>
  </w:style>
  <w:style w:type="paragraph" w:customStyle="1" w:styleId="45C86BA81F7F422AB18CACBF3C1FADC3">
    <w:name w:val="45C86BA81F7F422AB18CACBF3C1FADC3"/>
    <w:rsid w:val="005F7229"/>
  </w:style>
  <w:style w:type="paragraph" w:customStyle="1" w:styleId="A2AAEAF1D2DD4B32BBACCB3F488AE2D8">
    <w:name w:val="A2AAEAF1D2DD4B32BBACCB3F488AE2D8"/>
    <w:rsid w:val="005F7229"/>
  </w:style>
  <w:style w:type="paragraph" w:customStyle="1" w:styleId="AE5CE3EB18824E81BFE3E9528376ED14">
    <w:name w:val="AE5CE3EB18824E81BFE3E9528376ED14"/>
    <w:rsid w:val="005F7229"/>
  </w:style>
  <w:style w:type="paragraph" w:customStyle="1" w:styleId="C85DFE777B744643B481DA503DC2175D">
    <w:name w:val="C85DFE777B744643B481DA503DC2175D"/>
    <w:rsid w:val="005F7229"/>
  </w:style>
  <w:style w:type="character" w:styleId="a4">
    <w:name w:val="Subtle Reference"/>
    <w:basedOn w:val="a0"/>
    <w:uiPriority w:val="10"/>
    <w:qFormat/>
    <w:rsid w:val="005F7229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8FBB64BF08CC46D39DBC900D63072890">
    <w:name w:val="8FBB64BF08CC46D39DBC900D63072890"/>
    <w:rsid w:val="005F7229"/>
  </w:style>
  <w:style w:type="paragraph" w:customStyle="1" w:styleId="E095E91127A94BEB8DD72F0CE512A53C">
    <w:name w:val="E095E91127A94BEB8DD72F0CE512A53C"/>
    <w:rsid w:val="005F7229"/>
  </w:style>
  <w:style w:type="paragraph" w:customStyle="1" w:styleId="20CB0443DF5341BA86F295128A5469A4">
    <w:name w:val="20CB0443DF5341BA86F295128A5469A4"/>
    <w:rsid w:val="005F7229"/>
  </w:style>
  <w:style w:type="paragraph" w:customStyle="1" w:styleId="F6A3576EA58F442F9E2CD786ABB28707">
    <w:name w:val="F6A3576EA58F442F9E2CD786ABB28707"/>
    <w:rsid w:val="005F7229"/>
  </w:style>
  <w:style w:type="paragraph" w:customStyle="1" w:styleId="2BA4C0F690AB421DAADCBC37EED3B460">
    <w:name w:val="2BA4C0F690AB421DAADCBC37EED3B460"/>
    <w:rsid w:val="005F7229"/>
  </w:style>
  <w:style w:type="paragraph" w:customStyle="1" w:styleId="5A955B99704E4055816D6CE6C1E98105">
    <w:name w:val="5A955B99704E4055816D6CE6C1E98105"/>
    <w:rsid w:val="005F7229"/>
  </w:style>
  <w:style w:type="paragraph" w:customStyle="1" w:styleId="8C3ED464CC504DB19345A4CFA391E1B1">
    <w:name w:val="8C3ED464CC504DB19345A4CFA391E1B1"/>
    <w:rsid w:val="005F7229"/>
  </w:style>
  <w:style w:type="paragraph" w:customStyle="1" w:styleId="2294995E10364BD78AD027CAA7E6E2F7">
    <w:name w:val="2294995E10364BD78AD027CAA7E6E2F7"/>
    <w:rsid w:val="005F7229"/>
  </w:style>
  <w:style w:type="paragraph" w:customStyle="1" w:styleId="203F062AA21645F7A3DD19860F27F333">
    <w:name w:val="203F062AA21645F7A3DD19860F27F333"/>
    <w:rsid w:val="005F7229"/>
  </w:style>
  <w:style w:type="paragraph" w:customStyle="1" w:styleId="D74E3A94D5F541BC90DC5FA51F8BBE5A">
    <w:name w:val="D74E3A94D5F541BC90DC5FA51F8BBE5A"/>
    <w:rsid w:val="005F7229"/>
  </w:style>
  <w:style w:type="paragraph" w:customStyle="1" w:styleId="4361D2B1BAB44E789336A85369594703">
    <w:name w:val="4361D2B1BAB44E789336A85369594703"/>
    <w:rsid w:val="005F7229"/>
  </w:style>
  <w:style w:type="paragraph" w:customStyle="1" w:styleId="C2384FBF58AE4F0DA114C68C6BA63EC0">
    <w:name w:val="C2384FBF58AE4F0DA114C68C6BA63EC0"/>
    <w:rsid w:val="005F7229"/>
  </w:style>
  <w:style w:type="paragraph" w:customStyle="1" w:styleId="4BA46502276A4475A2C31865344DB501">
    <w:name w:val="4BA46502276A4475A2C31865344DB501"/>
    <w:rsid w:val="005F7229"/>
  </w:style>
  <w:style w:type="paragraph" w:customStyle="1" w:styleId="B7A1D6EF71A1455CB362342916F4DF90">
    <w:name w:val="B7A1D6EF71A1455CB362342916F4DF90"/>
    <w:rsid w:val="005F7229"/>
  </w:style>
  <w:style w:type="paragraph" w:customStyle="1" w:styleId="2F080491567B4CC0B23DFC44E1541232">
    <w:name w:val="2F080491567B4CC0B23DFC44E1541232"/>
    <w:rsid w:val="005F7229"/>
  </w:style>
  <w:style w:type="paragraph" w:customStyle="1" w:styleId="FC600F9B8EF747E6BF8322643F4D1256">
    <w:name w:val="FC600F9B8EF747E6BF8322643F4D1256"/>
    <w:rsid w:val="005F7229"/>
  </w:style>
  <w:style w:type="paragraph" w:customStyle="1" w:styleId="B146B6A959414F10801D2D4D7F720685">
    <w:name w:val="B146B6A959414F10801D2D4D7F720685"/>
    <w:rsid w:val="005F7229"/>
  </w:style>
  <w:style w:type="paragraph" w:customStyle="1" w:styleId="FEC5A3ECB9B140C690B14CB794DE938C">
    <w:name w:val="FEC5A3ECB9B140C690B14CB794DE938C"/>
    <w:rsid w:val="005F7229"/>
  </w:style>
  <w:style w:type="paragraph" w:customStyle="1" w:styleId="891ABEDA90464EFC80C0F6230618FCD2">
    <w:name w:val="891ABEDA90464EFC80C0F6230618FCD2"/>
    <w:rsid w:val="005F7229"/>
  </w:style>
  <w:style w:type="paragraph" w:customStyle="1" w:styleId="3EAE8E72F1F642F698A7DC97E3F708E0">
    <w:name w:val="3EAE8E72F1F642F698A7DC97E3F708E0"/>
    <w:rsid w:val="005F7229"/>
  </w:style>
  <w:style w:type="paragraph" w:customStyle="1" w:styleId="16E40066537B4F2AA34AF84A4BFB8C6E">
    <w:name w:val="16E40066537B4F2AA34AF84A4BFB8C6E"/>
    <w:rsid w:val="005F7229"/>
  </w:style>
  <w:style w:type="paragraph" w:customStyle="1" w:styleId="12FA80E8C0A64C878AA81D31F0F6A622">
    <w:name w:val="12FA80E8C0A64C878AA81D31F0F6A622"/>
    <w:rsid w:val="005F7229"/>
  </w:style>
  <w:style w:type="paragraph" w:customStyle="1" w:styleId="3BF3A2015EB94A0EA84F0B16317BFA02">
    <w:name w:val="3BF3A2015EB94A0EA84F0B16317BFA02"/>
    <w:rsid w:val="005F7229"/>
  </w:style>
  <w:style w:type="paragraph" w:customStyle="1" w:styleId="F4AE6CBEC65E4237A22C8A27A24D492A">
    <w:name w:val="F4AE6CBEC65E4237A22C8A27A24D492A"/>
    <w:rsid w:val="005F7229"/>
  </w:style>
  <w:style w:type="paragraph" w:customStyle="1" w:styleId="08C07691A8C3402F83D42CE69FDA41C9">
    <w:name w:val="08C07691A8C3402F83D42CE69FDA41C9"/>
    <w:rsid w:val="005F7229"/>
  </w:style>
  <w:style w:type="paragraph" w:customStyle="1" w:styleId="C6FD28DAE541445BBEB57BC3F8880DA2">
    <w:name w:val="C6FD28DAE541445BBEB57BC3F8880DA2"/>
    <w:rsid w:val="005F72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2023-07-05T15:38:00Z</dcterms:created>
  <dcterms:modified xsi:type="dcterms:W3CDTF">2023-07-06T13:33:00Z</dcterms:modified>
</cp:coreProperties>
</file>